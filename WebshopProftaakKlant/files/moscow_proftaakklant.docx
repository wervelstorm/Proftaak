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7FFB" w14:textId="105D63BA" w:rsidR="007A7647" w:rsidRPr="005D036F" w:rsidRDefault="007A7647" w:rsidP="00FA2029">
      <w:pPr>
        <w:pStyle w:val="Heading1"/>
        <w:rPr>
          <w:color w:val="auto"/>
          <w:lang w:val="en-GB" w:eastAsia="nl-NL"/>
        </w:rPr>
      </w:pPr>
      <w:r w:rsidRPr="005D036F">
        <w:rPr>
          <w:color w:val="auto"/>
          <w:lang w:val="en-GB" w:eastAsia="nl-NL"/>
        </w:rPr>
        <w:t>Must</w:t>
      </w:r>
    </w:p>
    <w:p w14:paraId="3AD45FA7" w14:textId="77777777" w:rsidR="00357E8D" w:rsidRPr="005D036F" w:rsidRDefault="00357E8D" w:rsidP="00357E8D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Logo in the top left corner with a hyperlink to the homepage</w:t>
      </w:r>
    </w:p>
    <w:p w14:paraId="00666E9A" w14:textId="77777777" w:rsidR="00357E8D" w:rsidRPr="005D036F" w:rsidRDefault="001F0649" w:rsidP="00357E8D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Navigation</w:t>
      </w:r>
    </w:p>
    <w:p w14:paraId="74ADBC38" w14:textId="77777777" w:rsidR="00E4797C" w:rsidRPr="005D036F" w:rsidRDefault="00E4797C" w:rsidP="00E4797C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Visible on every page</w:t>
      </w:r>
    </w:p>
    <w:p w14:paraId="481AABFA" w14:textId="77777777" w:rsidR="003F0610" w:rsidRPr="005D036F" w:rsidRDefault="003F0610" w:rsidP="00E4797C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Use HTML5-tag for the navigation</w:t>
      </w:r>
    </w:p>
    <w:p w14:paraId="424472CE" w14:textId="77777777" w:rsidR="001F0649" w:rsidRPr="005D036F" w:rsidRDefault="001F0649" w:rsidP="001F0649">
      <w:pPr>
        <w:pStyle w:val="ListParagraph"/>
        <w:numPr>
          <w:ilvl w:val="1"/>
          <w:numId w:val="19"/>
        </w:numPr>
        <w:rPr>
          <w:lang w:val="en-GB" w:eastAsia="nl-NL"/>
        </w:rPr>
      </w:pPr>
      <w:bookmarkStart w:id="0" w:name="_GoBack"/>
      <w:r w:rsidRPr="005D036F">
        <w:rPr>
          <w:lang w:val="en-GB" w:eastAsia="nl-NL"/>
        </w:rPr>
        <w:t>Navigation items: Home – About us – Contact</w:t>
      </w:r>
    </w:p>
    <w:bookmarkEnd w:id="0"/>
    <w:p w14:paraId="56F532A2" w14:textId="77777777" w:rsidR="001F0649" w:rsidRPr="005D036F" w:rsidRDefault="001F0649" w:rsidP="001F0649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Insert navigation with PHP include</w:t>
      </w:r>
    </w:p>
    <w:p w14:paraId="17A45CFA" w14:textId="77777777" w:rsidR="001B559E" w:rsidRPr="005D036F" w:rsidRDefault="001B559E" w:rsidP="001B559E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Footer at the bottom of the page</w:t>
      </w:r>
    </w:p>
    <w:p w14:paraId="178F9A6B" w14:textId="77777777" w:rsidR="003F0610" w:rsidRPr="005D036F" w:rsidRDefault="003F0610" w:rsidP="003F0610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Use HTML5-tag for the footer</w:t>
      </w:r>
    </w:p>
    <w:p w14:paraId="275C6A89" w14:textId="370D4ECF" w:rsidR="004A77D2" w:rsidRPr="005D036F" w:rsidRDefault="006C129C" w:rsidP="005D036F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Insert footer with PHP include</w:t>
      </w:r>
    </w:p>
    <w:p w14:paraId="1AFEE761" w14:textId="77777777" w:rsidR="005D036F" w:rsidRPr="005D036F" w:rsidRDefault="005D036F" w:rsidP="005D036F">
      <w:pPr>
        <w:pStyle w:val="ListParagraph"/>
        <w:ind w:left="1080"/>
        <w:rPr>
          <w:lang w:val="en-GB" w:eastAsia="nl-NL"/>
        </w:rPr>
      </w:pPr>
    </w:p>
    <w:p w14:paraId="214A4938" w14:textId="6E16EFD3" w:rsidR="00B553E2" w:rsidRPr="005D036F" w:rsidRDefault="00B553E2" w:rsidP="004A77D2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Products page</w:t>
      </w:r>
    </w:p>
    <w:p w14:paraId="39E7BE2A" w14:textId="77777777" w:rsidR="0020715A" w:rsidRPr="005D036F" w:rsidRDefault="0020715A" w:rsidP="0020715A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Name of the category</w:t>
      </w:r>
    </w:p>
    <w:p w14:paraId="0A771C6A" w14:textId="77777777" w:rsidR="004D4753" w:rsidRPr="005D036F" w:rsidRDefault="004D4753" w:rsidP="00B553E2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All products are fetched from the</w:t>
      </w:r>
      <w:r w:rsidR="00F81427" w:rsidRPr="005D036F">
        <w:rPr>
          <w:lang w:val="en-GB" w:eastAsia="nl-NL"/>
        </w:rPr>
        <w:t xml:space="preserve"> database using PHP and </w:t>
      </w:r>
      <w:proofErr w:type="spellStart"/>
      <w:r w:rsidR="00F81427" w:rsidRPr="005D036F">
        <w:rPr>
          <w:lang w:val="en-GB" w:eastAsia="nl-NL"/>
        </w:rPr>
        <w:t>MySQLi</w:t>
      </w:r>
      <w:proofErr w:type="spellEnd"/>
      <w:r w:rsidR="00A062F7" w:rsidRPr="005D036F">
        <w:rPr>
          <w:lang w:val="en-GB" w:eastAsia="nl-NL"/>
        </w:rPr>
        <w:t>. Use a while or foreach loop to fetch data from the database.</w:t>
      </w:r>
    </w:p>
    <w:p w14:paraId="1689C91B" w14:textId="77777777" w:rsidR="005F6BC6" w:rsidRPr="005D036F" w:rsidRDefault="00B7792A" w:rsidP="00D47471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 xml:space="preserve">Don’t </w:t>
      </w:r>
      <w:r w:rsidR="00E166E7" w:rsidRPr="005D036F">
        <w:rPr>
          <w:lang w:val="en-GB" w:eastAsia="nl-NL"/>
        </w:rPr>
        <w:t>create</w:t>
      </w:r>
      <w:r w:rsidRPr="005D036F">
        <w:rPr>
          <w:lang w:val="en-GB" w:eastAsia="nl-NL"/>
        </w:rPr>
        <w:t xml:space="preserve"> a different page for every category (example: </w:t>
      </w:r>
      <w:proofErr w:type="spellStart"/>
      <w:r w:rsidRPr="005D036F">
        <w:rPr>
          <w:lang w:val="en-GB" w:eastAsia="nl-NL"/>
        </w:rPr>
        <w:t>playstation.php</w:t>
      </w:r>
      <w:proofErr w:type="spellEnd"/>
      <w:r w:rsidRPr="005D036F">
        <w:rPr>
          <w:lang w:val="en-GB" w:eastAsia="nl-NL"/>
        </w:rPr>
        <w:t xml:space="preserve">, </w:t>
      </w:r>
      <w:proofErr w:type="spellStart"/>
      <w:r w:rsidRPr="005D036F">
        <w:rPr>
          <w:lang w:val="en-GB" w:eastAsia="nl-NL"/>
        </w:rPr>
        <w:t>xbox.php</w:t>
      </w:r>
      <w:proofErr w:type="spellEnd"/>
      <w:r w:rsidRPr="005D036F">
        <w:rPr>
          <w:lang w:val="en-GB" w:eastAsia="nl-NL"/>
        </w:rPr>
        <w:t xml:space="preserve"> and </w:t>
      </w:r>
      <w:proofErr w:type="spellStart"/>
      <w:r w:rsidRPr="005D036F">
        <w:rPr>
          <w:lang w:val="en-GB" w:eastAsia="nl-NL"/>
        </w:rPr>
        <w:t>pc.php</w:t>
      </w:r>
      <w:proofErr w:type="spellEnd"/>
      <w:r w:rsidRPr="005D036F">
        <w:rPr>
          <w:lang w:val="en-GB" w:eastAsia="nl-NL"/>
        </w:rPr>
        <w:t>) use only one page</w:t>
      </w:r>
      <w:r w:rsidR="006227BD" w:rsidRPr="005D036F">
        <w:rPr>
          <w:lang w:val="en-GB" w:eastAsia="nl-NL"/>
        </w:rPr>
        <w:t xml:space="preserve">, </w:t>
      </w:r>
      <w:proofErr w:type="spellStart"/>
      <w:r w:rsidRPr="005D036F">
        <w:rPr>
          <w:lang w:val="en-GB" w:eastAsia="nl-NL"/>
        </w:rPr>
        <w:t>products.php</w:t>
      </w:r>
      <w:proofErr w:type="spellEnd"/>
      <w:r w:rsidR="006227BD" w:rsidRPr="005D036F">
        <w:rPr>
          <w:lang w:val="en-GB" w:eastAsia="nl-NL"/>
        </w:rPr>
        <w:t xml:space="preserve">. </w:t>
      </w:r>
      <w:r w:rsidR="00AE6196" w:rsidRPr="005D036F">
        <w:rPr>
          <w:lang w:val="en-GB" w:eastAsia="nl-NL"/>
        </w:rPr>
        <w:t>Use</w:t>
      </w:r>
      <w:r w:rsidR="00BE17AA" w:rsidRPr="005D036F">
        <w:rPr>
          <w:lang w:val="en-GB" w:eastAsia="nl-NL"/>
        </w:rPr>
        <w:t xml:space="preserve"> the GET parameter </w:t>
      </w:r>
      <w:r w:rsidR="00AE6196" w:rsidRPr="005D036F">
        <w:rPr>
          <w:lang w:val="en-GB" w:eastAsia="nl-NL"/>
        </w:rPr>
        <w:t>to</w:t>
      </w:r>
      <w:r w:rsidR="00BE17AA" w:rsidRPr="005D036F">
        <w:rPr>
          <w:lang w:val="en-GB" w:eastAsia="nl-NL"/>
        </w:rPr>
        <w:t xml:space="preserve"> retrieve products from different categories.</w:t>
      </w:r>
    </w:p>
    <w:p w14:paraId="3EF4C5EF" w14:textId="3F3E71AA" w:rsidR="001B6BAC" w:rsidRPr="005D036F" w:rsidRDefault="2EF80CE4" w:rsidP="2EF80CE4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Every product block consists of the following elements: image, price, name of the video game, order button</w:t>
      </w:r>
    </w:p>
    <w:p w14:paraId="4F5A3358" w14:textId="77777777" w:rsidR="00B553E2" w:rsidRPr="005D036F" w:rsidRDefault="00E74C80" w:rsidP="00B553E2">
      <w:pPr>
        <w:pStyle w:val="ListParagraph"/>
        <w:numPr>
          <w:ilvl w:val="1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Display minimum 6</w:t>
      </w:r>
      <w:r w:rsidR="00B553E2" w:rsidRPr="005D036F">
        <w:rPr>
          <w:lang w:val="en-GB" w:eastAsia="nl-NL"/>
        </w:rPr>
        <w:t xml:space="preserve"> products per category</w:t>
      </w:r>
    </w:p>
    <w:p w14:paraId="4707FD7D" w14:textId="77777777" w:rsidR="00F73C74" w:rsidRPr="005D036F" w:rsidRDefault="00F73C74" w:rsidP="00F73C7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Organize files neatly in folders</w:t>
      </w:r>
    </w:p>
    <w:p w14:paraId="18946F6B" w14:textId="77777777" w:rsidR="00F73C74" w:rsidRPr="005D036F" w:rsidRDefault="00F73C74" w:rsidP="00F73C7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Logical and consistent names for variables, id’s and classes</w:t>
      </w:r>
    </w:p>
    <w:p w14:paraId="11830888" w14:textId="77777777" w:rsidR="00F73C74" w:rsidRPr="005D036F" w:rsidRDefault="00F73C74" w:rsidP="00F73C7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Indent code with tabs</w:t>
      </w:r>
    </w:p>
    <w:p w14:paraId="6AEB06C5" w14:textId="0A6341C1" w:rsidR="00F73C74" w:rsidRPr="005D036F" w:rsidRDefault="00F73C74" w:rsidP="00163855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Make a separate file for the database connection and use PHP include to include this file on necessary pages.</w:t>
      </w:r>
    </w:p>
    <w:p w14:paraId="17E65A94" w14:textId="77777777" w:rsidR="005D036F" w:rsidRPr="005D036F" w:rsidRDefault="005D036F" w:rsidP="005D036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Use PHP Sessions to store and retrieve products in a shopping cart</w:t>
      </w:r>
    </w:p>
    <w:p w14:paraId="704D5887" w14:textId="5E582A38" w:rsidR="005D036F" w:rsidRPr="005D036F" w:rsidRDefault="005D036F" w:rsidP="005D036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 xml:space="preserve">Working contact form with </w:t>
      </w:r>
      <w:proofErr w:type="spellStart"/>
      <w:r w:rsidRPr="005D036F">
        <w:rPr>
          <w:lang w:val="en-GB" w:eastAsia="nl-NL"/>
        </w:rPr>
        <w:t>PHPmailer</w:t>
      </w:r>
      <w:proofErr w:type="spellEnd"/>
      <w:r w:rsidRPr="005D036F">
        <w:rPr>
          <w:lang w:val="en-GB" w:eastAsia="nl-NL"/>
        </w:rPr>
        <w:t xml:space="preserve"> or Mail function</w:t>
      </w:r>
    </w:p>
    <w:p w14:paraId="1A5CAFB0" w14:textId="77777777" w:rsidR="005D036F" w:rsidRPr="005D036F" w:rsidRDefault="005D036F" w:rsidP="005D036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Use checkboxes on the product page to store multiple products at once in the shopping cart</w:t>
      </w:r>
    </w:p>
    <w:p w14:paraId="70CCABCE" w14:textId="77777777" w:rsidR="005D036F" w:rsidRPr="005D036F" w:rsidRDefault="005D036F" w:rsidP="005D036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5D036F">
        <w:rPr>
          <w:lang w:val="en-GB" w:eastAsia="nl-NL"/>
        </w:rPr>
        <w:t>Make a product detail page with multiple images of the product, name of the product, short description, possibility to add more than one product in the shopping cart, order button.</w:t>
      </w:r>
    </w:p>
    <w:p w14:paraId="775887BF" w14:textId="77777777" w:rsidR="005D036F" w:rsidRPr="005D036F" w:rsidRDefault="005D036F" w:rsidP="005D036F">
      <w:pPr>
        <w:pStyle w:val="ListParagraph"/>
        <w:numPr>
          <w:ilvl w:val="0"/>
          <w:numId w:val="19"/>
        </w:numPr>
        <w:rPr>
          <w:lang w:val="en-GB" w:eastAsia="nl-NL"/>
        </w:rPr>
      </w:pPr>
    </w:p>
    <w:p w14:paraId="1CDE516C" w14:textId="77777777" w:rsidR="005D036F" w:rsidRPr="005D036F" w:rsidRDefault="005D036F" w:rsidP="005D036F">
      <w:pPr>
        <w:rPr>
          <w:lang w:val="en-GB" w:eastAsia="nl-NL"/>
        </w:rPr>
      </w:pPr>
    </w:p>
    <w:p w14:paraId="37F48E0A" w14:textId="243FE984" w:rsidR="007A7647" w:rsidRPr="005D036F" w:rsidRDefault="007A7647" w:rsidP="00FA2029">
      <w:pPr>
        <w:pStyle w:val="Heading1"/>
        <w:rPr>
          <w:color w:val="auto"/>
          <w:lang w:val="en-GB" w:eastAsia="nl-NL"/>
        </w:rPr>
      </w:pPr>
      <w:r w:rsidRPr="005D036F">
        <w:rPr>
          <w:color w:val="auto"/>
          <w:lang w:val="en-GB" w:eastAsia="nl-NL"/>
        </w:rPr>
        <w:t>Should</w:t>
      </w:r>
    </w:p>
    <w:p w14:paraId="7AA791B1" w14:textId="77777777" w:rsidR="00B96724" w:rsidRPr="005D036F" w:rsidRDefault="00A8658A" w:rsidP="00B96724">
      <w:pPr>
        <w:pStyle w:val="ListParagraph"/>
        <w:numPr>
          <w:ilvl w:val="0"/>
          <w:numId w:val="20"/>
        </w:numPr>
        <w:rPr>
          <w:lang w:val="en-GB" w:eastAsia="nl-NL"/>
        </w:rPr>
      </w:pPr>
      <w:r w:rsidRPr="005D036F">
        <w:rPr>
          <w:lang w:val="en-GB" w:eastAsia="nl-NL"/>
        </w:rPr>
        <w:t xml:space="preserve">When the </w:t>
      </w:r>
      <w:r w:rsidR="00083782" w:rsidRPr="005D036F">
        <w:rPr>
          <w:lang w:val="en-GB" w:eastAsia="nl-NL"/>
        </w:rPr>
        <w:t>visitor</w:t>
      </w:r>
      <w:r w:rsidRPr="005D036F">
        <w:rPr>
          <w:lang w:val="en-GB" w:eastAsia="nl-NL"/>
        </w:rPr>
        <w:t xml:space="preserve"> clicks on a specific category the </w:t>
      </w:r>
      <w:proofErr w:type="spellStart"/>
      <w:r w:rsidRPr="005D036F">
        <w:rPr>
          <w:lang w:val="en-GB" w:eastAsia="nl-NL"/>
        </w:rPr>
        <w:t>colors</w:t>
      </w:r>
      <w:proofErr w:type="spellEnd"/>
      <w:r w:rsidRPr="005D036F">
        <w:rPr>
          <w:lang w:val="en-GB" w:eastAsia="nl-NL"/>
        </w:rPr>
        <w:t xml:space="preserve"> of the elements </w:t>
      </w:r>
      <w:r w:rsidR="00B76334" w:rsidRPr="005D036F">
        <w:rPr>
          <w:lang w:val="en-GB" w:eastAsia="nl-NL"/>
        </w:rPr>
        <w:t xml:space="preserve">on the product page </w:t>
      </w:r>
      <w:r w:rsidRPr="005D036F">
        <w:rPr>
          <w:lang w:val="en-GB" w:eastAsia="nl-NL"/>
        </w:rPr>
        <w:t>should chan</w:t>
      </w:r>
      <w:r w:rsidR="006A35A5" w:rsidRPr="005D036F">
        <w:rPr>
          <w:lang w:val="en-GB" w:eastAsia="nl-NL"/>
        </w:rPr>
        <w:t>ge</w:t>
      </w:r>
      <w:r w:rsidR="00C03608" w:rsidRPr="005D036F">
        <w:rPr>
          <w:lang w:val="en-GB" w:eastAsia="nl-NL"/>
        </w:rPr>
        <w:t>.</w:t>
      </w:r>
    </w:p>
    <w:p w14:paraId="079C1D72" w14:textId="76E7F8DD" w:rsidR="00AE6D2F" w:rsidRPr="005D036F" w:rsidRDefault="007A7647" w:rsidP="00AE6D2F">
      <w:pPr>
        <w:pStyle w:val="Heading1"/>
        <w:rPr>
          <w:color w:val="auto"/>
          <w:lang w:val="en-GB" w:eastAsia="nl-NL"/>
        </w:rPr>
      </w:pPr>
      <w:r w:rsidRPr="005D036F">
        <w:rPr>
          <w:color w:val="auto"/>
          <w:lang w:val="en-GB" w:eastAsia="nl-NL"/>
        </w:rPr>
        <w:t>Could</w:t>
      </w:r>
    </w:p>
    <w:p w14:paraId="3C434061" w14:textId="12813267" w:rsidR="005D036F" w:rsidRPr="005D036F" w:rsidRDefault="005D036F" w:rsidP="005D036F">
      <w:pPr>
        <w:rPr>
          <w:lang w:val="en-GB" w:eastAsia="nl-NL"/>
        </w:rPr>
      </w:pPr>
    </w:p>
    <w:p w14:paraId="55ACC7A0" w14:textId="77777777" w:rsidR="007A7647" w:rsidRPr="005D036F" w:rsidRDefault="007A7647" w:rsidP="00FA2029">
      <w:pPr>
        <w:pStyle w:val="Heading1"/>
        <w:rPr>
          <w:color w:val="auto"/>
          <w:lang w:val="en-GB" w:eastAsia="nl-NL"/>
        </w:rPr>
      </w:pPr>
      <w:r w:rsidRPr="005D036F">
        <w:rPr>
          <w:color w:val="auto"/>
          <w:lang w:val="en-GB" w:eastAsia="nl-NL"/>
        </w:rPr>
        <w:t>Won’t</w:t>
      </w:r>
    </w:p>
    <w:p w14:paraId="607339F0" w14:textId="77777777" w:rsidR="007A7647" w:rsidRPr="005D036F" w:rsidRDefault="00D74D68" w:rsidP="00D74D68">
      <w:pPr>
        <w:pStyle w:val="ListParagraph"/>
        <w:numPr>
          <w:ilvl w:val="0"/>
          <w:numId w:val="21"/>
        </w:numPr>
        <w:rPr>
          <w:lang w:val="en-GB" w:eastAsia="nl-NL"/>
        </w:rPr>
      </w:pPr>
      <w:r w:rsidRPr="005D036F">
        <w:rPr>
          <w:lang w:val="en-GB" w:eastAsia="nl-NL"/>
        </w:rPr>
        <w:t>Use a</w:t>
      </w:r>
      <w:r w:rsidR="003D3D09" w:rsidRPr="005D036F">
        <w:rPr>
          <w:lang w:val="en-GB" w:eastAsia="nl-NL"/>
        </w:rPr>
        <w:t>n</w:t>
      </w:r>
      <w:r w:rsidRPr="005D036F">
        <w:rPr>
          <w:lang w:val="en-GB" w:eastAsia="nl-NL"/>
        </w:rPr>
        <w:t xml:space="preserve"> open source or commercial ecommerce solution!</w:t>
      </w:r>
    </w:p>
    <w:p w14:paraId="3F828CD8" w14:textId="77777777" w:rsidR="00EA6EFD" w:rsidRPr="005D036F" w:rsidRDefault="00EA6EFD" w:rsidP="00D74D68">
      <w:pPr>
        <w:pStyle w:val="ListParagraph"/>
        <w:numPr>
          <w:ilvl w:val="0"/>
          <w:numId w:val="21"/>
        </w:numPr>
        <w:rPr>
          <w:lang w:val="en-GB" w:eastAsia="nl-NL"/>
        </w:rPr>
      </w:pPr>
      <w:r w:rsidRPr="005D036F">
        <w:rPr>
          <w:lang w:val="en-GB" w:eastAsia="nl-NL"/>
        </w:rPr>
        <w:t>Use a template or a front-end framework like bootstrap!</w:t>
      </w:r>
    </w:p>
    <w:p w14:paraId="0E622073" w14:textId="77777777" w:rsidR="006976BA" w:rsidRPr="005D036F" w:rsidRDefault="006976BA" w:rsidP="006976BA">
      <w:pPr>
        <w:pStyle w:val="ListParagraph"/>
        <w:rPr>
          <w:lang w:val="en-GB" w:eastAsia="nl-NL"/>
        </w:rPr>
      </w:pPr>
    </w:p>
    <w:p w14:paraId="6583976B" w14:textId="77777777" w:rsidR="007B3FDD" w:rsidRPr="005D036F" w:rsidRDefault="007C2CFD" w:rsidP="007B3FDD">
      <w:pPr>
        <w:rPr>
          <w:lang w:val="en-GB"/>
        </w:rPr>
      </w:pPr>
      <w:r w:rsidRPr="005D036F">
        <w:rPr>
          <w:rStyle w:val="Heading2Char"/>
          <w:color w:val="auto"/>
        </w:rPr>
        <w:t>Tips, Resources</w:t>
      </w:r>
    </w:p>
    <w:p w14:paraId="0454D431" w14:textId="77777777" w:rsidR="007B3FDD" w:rsidRPr="005D036F" w:rsidRDefault="007E4ED8" w:rsidP="007B3FDD">
      <w:pPr>
        <w:pStyle w:val="ListParagraph"/>
        <w:numPr>
          <w:ilvl w:val="0"/>
          <w:numId w:val="12"/>
        </w:numPr>
        <w:rPr>
          <w:szCs w:val="22"/>
        </w:rPr>
      </w:pPr>
      <w:r w:rsidRPr="005D036F">
        <w:rPr>
          <w:szCs w:val="22"/>
        </w:rPr>
        <w:t xml:space="preserve">Use classroom examples and </w:t>
      </w:r>
      <w:r w:rsidR="00312747" w:rsidRPr="005D036F">
        <w:rPr>
          <w:szCs w:val="22"/>
        </w:rPr>
        <w:t>PowerPoint sheets</w:t>
      </w:r>
      <w:r w:rsidRPr="005D036F">
        <w:rPr>
          <w:szCs w:val="22"/>
        </w:rPr>
        <w:t xml:space="preserve"> from </w:t>
      </w:r>
      <w:proofErr w:type="spellStart"/>
      <w:r w:rsidRPr="005D036F">
        <w:rPr>
          <w:szCs w:val="22"/>
        </w:rPr>
        <w:t>N@tschool</w:t>
      </w:r>
      <w:proofErr w:type="spellEnd"/>
      <w:r w:rsidRPr="005D036F">
        <w:rPr>
          <w:szCs w:val="22"/>
        </w:rPr>
        <w:t>.</w:t>
      </w:r>
    </w:p>
    <w:p w14:paraId="455D19FE" w14:textId="77777777" w:rsidR="007B3FDD" w:rsidRPr="005D036F" w:rsidRDefault="001B7D2A" w:rsidP="007B3FDD">
      <w:pPr>
        <w:pStyle w:val="ListParagraph"/>
        <w:numPr>
          <w:ilvl w:val="0"/>
          <w:numId w:val="12"/>
        </w:numPr>
        <w:rPr>
          <w:szCs w:val="22"/>
        </w:rPr>
      </w:pPr>
      <w:r w:rsidRPr="005D036F">
        <w:rPr>
          <w:szCs w:val="22"/>
        </w:rPr>
        <w:t>Make b</w:t>
      </w:r>
      <w:r w:rsidR="007C2CFD" w:rsidRPr="005D036F">
        <w:rPr>
          <w:szCs w:val="22"/>
        </w:rPr>
        <w:t>ackup</w:t>
      </w:r>
      <w:r w:rsidRPr="005D036F">
        <w:rPr>
          <w:szCs w:val="22"/>
        </w:rPr>
        <w:t>s</w:t>
      </w:r>
      <w:r w:rsidR="00FE1BBB" w:rsidRPr="005D036F">
        <w:rPr>
          <w:szCs w:val="22"/>
        </w:rPr>
        <w:t xml:space="preserve">: external hard drive or </w:t>
      </w:r>
      <w:r w:rsidR="00404986" w:rsidRPr="005D036F">
        <w:rPr>
          <w:szCs w:val="22"/>
        </w:rPr>
        <w:t>cloud storage</w:t>
      </w:r>
    </w:p>
    <w:p w14:paraId="1FBAF5F9" w14:textId="77777777" w:rsidR="00434708" w:rsidRDefault="00434708" w:rsidP="007B3FDD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Upload your finished assignment in </w:t>
      </w:r>
      <w:proofErr w:type="spellStart"/>
      <w:r w:rsidR="00327825">
        <w:rPr>
          <w:szCs w:val="22"/>
        </w:rPr>
        <w:t>EduArte</w:t>
      </w:r>
      <w:proofErr w:type="spellEnd"/>
      <w:r>
        <w:rPr>
          <w:szCs w:val="22"/>
        </w:rPr>
        <w:t xml:space="preserve">. </w:t>
      </w:r>
      <w:r w:rsidR="003C2B67">
        <w:rPr>
          <w:szCs w:val="22"/>
        </w:rPr>
        <w:t xml:space="preserve">Use </w:t>
      </w:r>
      <w:proofErr w:type="spellStart"/>
      <w:r w:rsidR="003C2B67">
        <w:rPr>
          <w:szCs w:val="22"/>
        </w:rPr>
        <w:t>Winrar</w:t>
      </w:r>
      <w:proofErr w:type="spellEnd"/>
      <w:r w:rsidR="003C2B67">
        <w:rPr>
          <w:szCs w:val="22"/>
        </w:rPr>
        <w:t xml:space="preserve"> or 7-zip to </w:t>
      </w:r>
      <w:r w:rsidR="0029402D">
        <w:rPr>
          <w:szCs w:val="22"/>
        </w:rPr>
        <w:t>pack your files</w:t>
      </w:r>
    </w:p>
    <w:p w14:paraId="627B1CFC" w14:textId="77777777" w:rsidR="009E46D9" w:rsidRDefault="009E46D9" w:rsidP="009E46D9">
      <w:pPr>
        <w:pStyle w:val="ListParagraph"/>
        <w:numPr>
          <w:ilvl w:val="1"/>
          <w:numId w:val="12"/>
        </w:numPr>
        <w:rPr>
          <w:szCs w:val="22"/>
        </w:rPr>
      </w:pPr>
      <w:r>
        <w:rPr>
          <w:szCs w:val="22"/>
        </w:rPr>
        <w:t>Only .7zip or .</w:t>
      </w:r>
      <w:proofErr w:type="spellStart"/>
      <w:r>
        <w:rPr>
          <w:szCs w:val="22"/>
        </w:rPr>
        <w:t>rar</w:t>
      </w:r>
      <w:proofErr w:type="spellEnd"/>
      <w:r>
        <w:rPr>
          <w:szCs w:val="22"/>
        </w:rPr>
        <w:t xml:space="preserve"> </w:t>
      </w:r>
      <w:r w:rsidR="0099394E">
        <w:rPr>
          <w:szCs w:val="22"/>
        </w:rPr>
        <w:t xml:space="preserve">file </w:t>
      </w:r>
      <w:r w:rsidR="0029402D">
        <w:rPr>
          <w:szCs w:val="22"/>
        </w:rPr>
        <w:t>extension allowed</w:t>
      </w:r>
    </w:p>
    <w:p w14:paraId="2813CCFC" w14:textId="77777777" w:rsidR="00B6724A" w:rsidRDefault="00B6724A" w:rsidP="00B6724A">
      <w:pPr>
        <w:pStyle w:val="ListParagraph"/>
        <w:numPr>
          <w:ilvl w:val="1"/>
          <w:numId w:val="12"/>
        </w:numPr>
        <w:rPr>
          <w:b/>
          <w:i/>
        </w:rPr>
      </w:pPr>
      <w:r w:rsidRPr="00EF58BC">
        <w:t xml:space="preserve">Filename: </w:t>
      </w:r>
      <w:proofErr w:type="spellStart"/>
      <w:r w:rsidRPr="00A71872">
        <w:rPr>
          <w:b/>
          <w:i/>
        </w:rPr>
        <w:t>firstname_lastname_</w:t>
      </w:r>
      <w:r>
        <w:rPr>
          <w:b/>
          <w:i/>
        </w:rPr>
        <w:t>gameworld</w:t>
      </w:r>
      <w:r w:rsidRPr="00A71872">
        <w:rPr>
          <w:b/>
          <w:i/>
        </w:rPr>
        <w:t>.rar</w:t>
      </w:r>
      <w:proofErr w:type="spellEnd"/>
    </w:p>
    <w:p w14:paraId="1AABA66F" w14:textId="77777777" w:rsidR="00B6724A" w:rsidRPr="00B6724A" w:rsidRDefault="00B6724A" w:rsidP="00B6724A">
      <w:pPr>
        <w:pStyle w:val="ListParagraph"/>
        <w:numPr>
          <w:ilvl w:val="1"/>
          <w:numId w:val="12"/>
        </w:numPr>
      </w:pPr>
      <w:r w:rsidRPr="001E2722">
        <w:t xml:space="preserve">Filename example: </w:t>
      </w:r>
      <w:proofErr w:type="spellStart"/>
      <w:r>
        <w:t>john_doe_</w:t>
      </w:r>
      <w:r w:rsidR="00D0298A">
        <w:t>gameworld</w:t>
      </w:r>
      <w:r>
        <w:t>.rar</w:t>
      </w:r>
      <w:proofErr w:type="spellEnd"/>
    </w:p>
    <w:p w14:paraId="461C9D5B" w14:textId="77777777" w:rsidR="00501F8B" w:rsidRDefault="00C8459B" w:rsidP="002B3688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PHP and MySQL: </w:t>
      </w:r>
    </w:p>
    <w:p w14:paraId="52CD8C44" w14:textId="77777777" w:rsidR="003F3012" w:rsidRDefault="002222E7" w:rsidP="003F3012">
      <w:pPr>
        <w:pStyle w:val="ListParagraph"/>
        <w:numPr>
          <w:ilvl w:val="1"/>
          <w:numId w:val="12"/>
        </w:numPr>
        <w:rPr>
          <w:szCs w:val="22"/>
        </w:rPr>
      </w:pPr>
      <w:hyperlink r:id="rId11" w:history="1">
        <w:r w:rsidR="003F3012" w:rsidRPr="005643D8">
          <w:rPr>
            <w:rStyle w:val="Hyperlink"/>
            <w:szCs w:val="22"/>
          </w:rPr>
          <w:t>https://www.w3schools.com/php/php_mysql_connect.asp</w:t>
        </w:r>
      </w:hyperlink>
    </w:p>
    <w:p w14:paraId="328AEF3C" w14:textId="77777777" w:rsidR="003F3012" w:rsidRDefault="002222E7" w:rsidP="003F3012">
      <w:pPr>
        <w:pStyle w:val="ListParagraph"/>
        <w:numPr>
          <w:ilvl w:val="1"/>
          <w:numId w:val="12"/>
        </w:numPr>
        <w:rPr>
          <w:szCs w:val="22"/>
        </w:rPr>
      </w:pPr>
      <w:hyperlink r:id="rId12" w:history="1">
        <w:r w:rsidR="0009616C" w:rsidRPr="005643D8">
          <w:rPr>
            <w:rStyle w:val="Hyperlink"/>
            <w:szCs w:val="22"/>
          </w:rPr>
          <w:t>https://www.w3schools.com/php/php_mysql_select.asp</w:t>
        </w:r>
      </w:hyperlink>
    </w:p>
    <w:p w14:paraId="1708A52B" w14:textId="77777777" w:rsidR="0009616C" w:rsidRDefault="002222E7" w:rsidP="0009616C">
      <w:pPr>
        <w:pStyle w:val="ListParagraph"/>
        <w:numPr>
          <w:ilvl w:val="1"/>
          <w:numId w:val="12"/>
        </w:numPr>
        <w:rPr>
          <w:szCs w:val="22"/>
        </w:rPr>
      </w:pPr>
      <w:hyperlink r:id="rId13" w:history="1">
        <w:r w:rsidR="00E9247C" w:rsidRPr="005643D8">
          <w:rPr>
            <w:rStyle w:val="Hyperlink"/>
            <w:szCs w:val="22"/>
          </w:rPr>
          <w:t>https://www.w3schools.com/php/php_looping.asp</w:t>
        </w:r>
      </w:hyperlink>
    </w:p>
    <w:p w14:paraId="41B52A54" w14:textId="77777777" w:rsidR="00E9247C" w:rsidRDefault="002222E7" w:rsidP="00E9247C">
      <w:pPr>
        <w:pStyle w:val="ListParagraph"/>
        <w:numPr>
          <w:ilvl w:val="1"/>
          <w:numId w:val="12"/>
        </w:numPr>
        <w:rPr>
          <w:szCs w:val="22"/>
        </w:rPr>
      </w:pPr>
      <w:hyperlink r:id="rId14" w:history="1">
        <w:r w:rsidR="0090633E" w:rsidRPr="005643D8">
          <w:rPr>
            <w:rStyle w:val="Hyperlink"/>
            <w:szCs w:val="22"/>
          </w:rPr>
          <w:t>https://www.w3schools.com/php/php_sessions.asp</w:t>
        </w:r>
      </w:hyperlink>
    </w:p>
    <w:p w14:paraId="5E25ABD6" w14:textId="77777777" w:rsidR="0090633E" w:rsidRDefault="0090633E" w:rsidP="0090633E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HTML:</w:t>
      </w:r>
    </w:p>
    <w:p w14:paraId="663E09FB" w14:textId="77777777" w:rsidR="0032742F" w:rsidRDefault="002222E7" w:rsidP="00415402">
      <w:pPr>
        <w:pStyle w:val="ListParagraph"/>
        <w:numPr>
          <w:ilvl w:val="1"/>
          <w:numId w:val="12"/>
        </w:numPr>
        <w:rPr>
          <w:szCs w:val="22"/>
        </w:rPr>
      </w:pPr>
      <w:hyperlink r:id="rId15" w:history="1">
        <w:r w:rsidR="00415402" w:rsidRPr="005643D8">
          <w:rPr>
            <w:rStyle w:val="Hyperlink"/>
            <w:szCs w:val="22"/>
          </w:rPr>
          <w:t>https://www.w3schools.com/tags/tag_nav.asp</w:t>
        </w:r>
      </w:hyperlink>
    </w:p>
    <w:p w14:paraId="7511C8D5" w14:textId="77777777" w:rsidR="00415402" w:rsidRDefault="00415402" w:rsidP="00415402">
      <w:pPr>
        <w:pStyle w:val="ListParagraph"/>
        <w:numPr>
          <w:ilvl w:val="1"/>
          <w:numId w:val="12"/>
        </w:numPr>
        <w:rPr>
          <w:szCs w:val="22"/>
        </w:rPr>
      </w:pPr>
      <w:r w:rsidRPr="00415402">
        <w:rPr>
          <w:szCs w:val="22"/>
        </w:rPr>
        <w:t>https://www.w3schools.com/tags/tag_footer.asp</w:t>
      </w:r>
    </w:p>
    <w:p w14:paraId="46528DBD" w14:textId="77777777" w:rsidR="0090633E" w:rsidRDefault="002222E7" w:rsidP="00217878">
      <w:pPr>
        <w:pStyle w:val="ListParagraph"/>
        <w:numPr>
          <w:ilvl w:val="1"/>
          <w:numId w:val="12"/>
        </w:numPr>
        <w:rPr>
          <w:szCs w:val="22"/>
        </w:rPr>
      </w:pPr>
      <w:hyperlink r:id="rId16" w:history="1">
        <w:r w:rsidR="006C6C26" w:rsidRPr="005643D8">
          <w:rPr>
            <w:rStyle w:val="Hyperlink"/>
            <w:szCs w:val="22"/>
          </w:rPr>
          <w:t>https://www.w3schools.com/cssref/pr_class_float.asp</w:t>
        </w:r>
      </w:hyperlink>
    </w:p>
    <w:p w14:paraId="681456F6" w14:textId="77777777" w:rsidR="006C6C26" w:rsidRDefault="002222E7" w:rsidP="006C6C26">
      <w:pPr>
        <w:pStyle w:val="ListParagraph"/>
        <w:numPr>
          <w:ilvl w:val="1"/>
          <w:numId w:val="12"/>
        </w:numPr>
        <w:rPr>
          <w:szCs w:val="22"/>
        </w:rPr>
      </w:pPr>
      <w:hyperlink r:id="rId17" w:history="1">
        <w:r w:rsidR="006C24E6" w:rsidRPr="005643D8">
          <w:rPr>
            <w:rStyle w:val="Hyperlink"/>
            <w:szCs w:val="22"/>
          </w:rPr>
          <w:t>https://www.w3schools.com/html/html_forms.asp</w:t>
        </w:r>
      </w:hyperlink>
    </w:p>
    <w:p w14:paraId="6F590A42" w14:textId="77777777" w:rsidR="006C24E6" w:rsidRDefault="006C24E6" w:rsidP="006C24E6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Online courses:</w:t>
      </w:r>
    </w:p>
    <w:p w14:paraId="45EB7F96" w14:textId="77777777" w:rsidR="000B753B" w:rsidRPr="00253E76" w:rsidRDefault="000B753B" w:rsidP="00253E76">
      <w:pPr>
        <w:pStyle w:val="ListParagraph"/>
        <w:numPr>
          <w:ilvl w:val="1"/>
          <w:numId w:val="12"/>
        </w:numPr>
        <w:rPr>
          <w:szCs w:val="22"/>
        </w:rPr>
      </w:pPr>
      <w:r>
        <w:rPr>
          <w:szCs w:val="22"/>
        </w:rPr>
        <w:t>www.udacity.com</w:t>
      </w:r>
    </w:p>
    <w:p w14:paraId="768A6FD6" w14:textId="77777777" w:rsidR="002B3688" w:rsidRDefault="002222E7" w:rsidP="006C24E6">
      <w:pPr>
        <w:pStyle w:val="ListParagraph"/>
        <w:numPr>
          <w:ilvl w:val="1"/>
          <w:numId w:val="12"/>
        </w:numPr>
        <w:rPr>
          <w:szCs w:val="22"/>
        </w:rPr>
      </w:pPr>
      <w:hyperlink r:id="rId18" w:history="1">
        <w:r w:rsidR="00F220F2" w:rsidRPr="006D1134">
          <w:rPr>
            <w:rStyle w:val="Hyperlink"/>
            <w:szCs w:val="22"/>
          </w:rPr>
          <w:t>www.codecademy.com</w:t>
        </w:r>
      </w:hyperlink>
    </w:p>
    <w:p w14:paraId="37F1567C" w14:textId="77777777" w:rsidR="00F220F2" w:rsidRDefault="002222E7" w:rsidP="006C24E6">
      <w:pPr>
        <w:pStyle w:val="ListParagraph"/>
        <w:numPr>
          <w:ilvl w:val="1"/>
          <w:numId w:val="12"/>
        </w:numPr>
        <w:rPr>
          <w:szCs w:val="22"/>
        </w:rPr>
      </w:pPr>
      <w:hyperlink r:id="rId19" w:history="1">
        <w:r w:rsidR="00F575F4" w:rsidRPr="005643D8">
          <w:rPr>
            <w:rStyle w:val="Hyperlink"/>
            <w:szCs w:val="22"/>
          </w:rPr>
          <w:t>www.freecodecamp.com</w:t>
        </w:r>
      </w:hyperlink>
    </w:p>
    <w:p w14:paraId="616163B9" w14:textId="2203A996" w:rsidR="008E2C91" w:rsidRPr="00E01777" w:rsidRDefault="00F10D4E" w:rsidP="008E2C91">
      <w:pPr>
        <w:pStyle w:val="ListParagraph"/>
        <w:numPr>
          <w:ilvl w:val="0"/>
          <w:numId w:val="12"/>
        </w:numPr>
        <w:rPr>
          <w:szCs w:val="22"/>
        </w:rPr>
      </w:pPr>
      <w:r w:rsidRPr="00433241">
        <w:rPr>
          <w:szCs w:val="22"/>
        </w:rPr>
        <w:t xml:space="preserve">Work together if necessary, but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 xml:space="preserve">you </w:t>
      </w:r>
      <w:proofErr w:type="gramStart"/>
      <w:r>
        <w:rPr>
          <w:b/>
          <w:szCs w:val="22"/>
        </w:rPr>
        <w:t>have to</w:t>
      </w:r>
      <w:proofErr w:type="gramEnd"/>
      <w:r>
        <w:rPr>
          <w:b/>
          <w:szCs w:val="22"/>
        </w:rPr>
        <w:t xml:space="preserve"> create your own assignment with the same techniques as this one. </w:t>
      </w:r>
      <w:r w:rsidR="00421CD0">
        <w:rPr>
          <w:b/>
          <w:szCs w:val="22"/>
        </w:rPr>
        <w:t xml:space="preserve">You </w:t>
      </w:r>
      <w:proofErr w:type="gramStart"/>
      <w:r w:rsidR="00421CD0">
        <w:rPr>
          <w:b/>
          <w:szCs w:val="22"/>
        </w:rPr>
        <w:t>have to</w:t>
      </w:r>
      <w:proofErr w:type="gramEnd"/>
      <w:r w:rsidR="00421CD0">
        <w:rPr>
          <w:b/>
          <w:szCs w:val="22"/>
        </w:rPr>
        <w:t xml:space="preserve"> discuss this with your teacher!</w:t>
      </w:r>
    </w:p>
    <w:sectPr w:rsidR="008E2C91" w:rsidRPr="00E01777" w:rsidSect="005919CA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C676" w14:textId="77777777" w:rsidR="00E00268" w:rsidRDefault="00E00268" w:rsidP="009E4400">
      <w:r>
        <w:separator/>
      </w:r>
    </w:p>
  </w:endnote>
  <w:endnote w:type="continuationSeparator" w:id="0">
    <w:p w14:paraId="1FC18745" w14:textId="77777777" w:rsidR="00E00268" w:rsidRDefault="00E00268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4590" w14:textId="77777777" w:rsidR="00E00268" w:rsidRDefault="00E00268" w:rsidP="009E4400">
      <w:r>
        <w:separator/>
      </w:r>
    </w:p>
  </w:footnote>
  <w:footnote w:type="continuationSeparator" w:id="0">
    <w:p w14:paraId="68454B39" w14:textId="77777777" w:rsidR="00E00268" w:rsidRDefault="00E00268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5875" w14:textId="020E444C" w:rsidR="009E4400" w:rsidRPr="008E2C91" w:rsidRDefault="006E1377" w:rsidP="00DB5DBE">
    <w:pPr>
      <w:spacing w:line="273" w:lineRule="auto"/>
      <w:rPr>
        <w:sz w:val="16"/>
        <w:szCs w:val="16"/>
      </w:rPr>
    </w:pPr>
    <w:r w:rsidRPr="008E2C91">
      <w:rPr>
        <w:rFonts w:ascii="Trebuchet MS" w:hAnsi="Trebuchet MS"/>
        <w:color w:val="424A52"/>
        <w:szCs w:val="20"/>
      </w:rPr>
      <w:tab/>
    </w:r>
    <w:r w:rsidR="00C823CD" w:rsidRPr="008E2C91">
      <w:rPr>
        <w:sz w:val="16"/>
        <w:szCs w:val="16"/>
      </w:rPr>
      <w:tab/>
    </w:r>
    <w:r w:rsidR="00C823CD" w:rsidRPr="008E2C91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608" behindDoc="0" locked="0" layoutInCell="1" allowOverlap="1" wp14:anchorId="683A0322" wp14:editId="1497283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3632" behindDoc="0" locked="0" layoutInCell="1" allowOverlap="1" wp14:anchorId="05EE78F0" wp14:editId="28A2301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4656" behindDoc="0" locked="0" layoutInCell="1" allowOverlap="1" wp14:anchorId="711B6580" wp14:editId="4311D17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B70"/>
    <w:multiLevelType w:val="hybridMultilevel"/>
    <w:tmpl w:val="B1FC9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44D4C8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778"/>
    <w:multiLevelType w:val="hybridMultilevel"/>
    <w:tmpl w:val="D1C28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6F65"/>
    <w:multiLevelType w:val="hybridMultilevel"/>
    <w:tmpl w:val="A2AAF3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779CE"/>
    <w:multiLevelType w:val="hybridMultilevel"/>
    <w:tmpl w:val="2EE67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92499"/>
    <w:multiLevelType w:val="hybridMultilevel"/>
    <w:tmpl w:val="C344AD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2514FF"/>
    <w:multiLevelType w:val="hybridMultilevel"/>
    <w:tmpl w:val="6B062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21B3"/>
    <w:multiLevelType w:val="hybridMultilevel"/>
    <w:tmpl w:val="F8B86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C41A8"/>
    <w:multiLevelType w:val="hybridMultilevel"/>
    <w:tmpl w:val="D846AB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C85A35"/>
    <w:multiLevelType w:val="hybridMultilevel"/>
    <w:tmpl w:val="CC4E6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FF6AA5"/>
    <w:multiLevelType w:val="hybridMultilevel"/>
    <w:tmpl w:val="382433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85F4A"/>
    <w:multiLevelType w:val="hybridMultilevel"/>
    <w:tmpl w:val="B4BADBDE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353BB"/>
    <w:multiLevelType w:val="hybridMultilevel"/>
    <w:tmpl w:val="F654A5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910008"/>
    <w:multiLevelType w:val="hybridMultilevel"/>
    <w:tmpl w:val="9F1A4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533D8"/>
    <w:multiLevelType w:val="hybridMultilevel"/>
    <w:tmpl w:val="34981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86A3A"/>
    <w:multiLevelType w:val="hybridMultilevel"/>
    <w:tmpl w:val="E8DE33A6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"/>
  </w:num>
  <w:num w:numId="5">
    <w:abstractNumId w:val="22"/>
  </w:num>
  <w:num w:numId="6">
    <w:abstractNumId w:val="17"/>
  </w:num>
  <w:num w:numId="7">
    <w:abstractNumId w:val="2"/>
  </w:num>
  <w:num w:numId="8">
    <w:abstractNumId w:val="18"/>
  </w:num>
  <w:num w:numId="9">
    <w:abstractNumId w:val="14"/>
  </w:num>
  <w:num w:numId="10">
    <w:abstractNumId w:val="21"/>
  </w:num>
  <w:num w:numId="11">
    <w:abstractNumId w:val="7"/>
  </w:num>
  <w:num w:numId="12">
    <w:abstractNumId w:val="3"/>
  </w:num>
  <w:num w:numId="13">
    <w:abstractNumId w:val="0"/>
  </w:num>
  <w:num w:numId="14">
    <w:abstractNumId w:val="4"/>
  </w:num>
  <w:num w:numId="15">
    <w:abstractNumId w:val="10"/>
  </w:num>
  <w:num w:numId="16">
    <w:abstractNumId w:val="9"/>
  </w:num>
  <w:num w:numId="17">
    <w:abstractNumId w:val="13"/>
  </w:num>
  <w:num w:numId="18">
    <w:abstractNumId w:val="16"/>
  </w:num>
  <w:num w:numId="19">
    <w:abstractNumId w:val="12"/>
  </w:num>
  <w:num w:numId="20">
    <w:abstractNumId w:val="6"/>
  </w:num>
  <w:num w:numId="21">
    <w:abstractNumId w:val="19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9B"/>
    <w:rsid w:val="0000039F"/>
    <w:rsid w:val="00005373"/>
    <w:rsid w:val="000071C3"/>
    <w:rsid w:val="00012178"/>
    <w:rsid w:val="00012A3E"/>
    <w:rsid w:val="00013056"/>
    <w:rsid w:val="000131E9"/>
    <w:rsid w:val="0002031F"/>
    <w:rsid w:val="0002209A"/>
    <w:rsid w:val="000234A8"/>
    <w:rsid w:val="00025538"/>
    <w:rsid w:val="00031A56"/>
    <w:rsid w:val="0004089B"/>
    <w:rsid w:val="0005193C"/>
    <w:rsid w:val="00052E69"/>
    <w:rsid w:val="000532BA"/>
    <w:rsid w:val="00053ECB"/>
    <w:rsid w:val="000541AC"/>
    <w:rsid w:val="00055397"/>
    <w:rsid w:val="00061DCF"/>
    <w:rsid w:val="00062EF0"/>
    <w:rsid w:val="0007019B"/>
    <w:rsid w:val="00072BF7"/>
    <w:rsid w:val="000730FB"/>
    <w:rsid w:val="00075D7C"/>
    <w:rsid w:val="0007662F"/>
    <w:rsid w:val="00076CFA"/>
    <w:rsid w:val="00080BB9"/>
    <w:rsid w:val="000811A4"/>
    <w:rsid w:val="000825F0"/>
    <w:rsid w:val="00083782"/>
    <w:rsid w:val="00094299"/>
    <w:rsid w:val="0009542B"/>
    <w:rsid w:val="0009616C"/>
    <w:rsid w:val="000A174C"/>
    <w:rsid w:val="000A3C00"/>
    <w:rsid w:val="000A5E18"/>
    <w:rsid w:val="000A6E2D"/>
    <w:rsid w:val="000A75F3"/>
    <w:rsid w:val="000B2F39"/>
    <w:rsid w:val="000B751E"/>
    <w:rsid w:val="000B753B"/>
    <w:rsid w:val="000C1716"/>
    <w:rsid w:val="000C183A"/>
    <w:rsid w:val="000C5120"/>
    <w:rsid w:val="000D468C"/>
    <w:rsid w:val="000D7F66"/>
    <w:rsid w:val="000E3657"/>
    <w:rsid w:val="000E601C"/>
    <w:rsid w:val="000E625D"/>
    <w:rsid w:val="000F03FA"/>
    <w:rsid w:val="000F080D"/>
    <w:rsid w:val="000F4FE9"/>
    <w:rsid w:val="001008E0"/>
    <w:rsid w:val="0010283E"/>
    <w:rsid w:val="00104104"/>
    <w:rsid w:val="00104FA8"/>
    <w:rsid w:val="00107E00"/>
    <w:rsid w:val="00127E81"/>
    <w:rsid w:val="00132A4E"/>
    <w:rsid w:val="00134985"/>
    <w:rsid w:val="001429D3"/>
    <w:rsid w:val="00150BD5"/>
    <w:rsid w:val="00153641"/>
    <w:rsid w:val="00153E68"/>
    <w:rsid w:val="00160314"/>
    <w:rsid w:val="00163855"/>
    <w:rsid w:val="00163FAF"/>
    <w:rsid w:val="00165357"/>
    <w:rsid w:val="0018033D"/>
    <w:rsid w:val="00182F7E"/>
    <w:rsid w:val="0018396E"/>
    <w:rsid w:val="0018496C"/>
    <w:rsid w:val="00187FAF"/>
    <w:rsid w:val="00191B58"/>
    <w:rsid w:val="00195A16"/>
    <w:rsid w:val="00195EFB"/>
    <w:rsid w:val="00196A88"/>
    <w:rsid w:val="001A2FFF"/>
    <w:rsid w:val="001B2E5E"/>
    <w:rsid w:val="001B3ECD"/>
    <w:rsid w:val="001B4000"/>
    <w:rsid w:val="001B559E"/>
    <w:rsid w:val="001B6BAC"/>
    <w:rsid w:val="001B7D2A"/>
    <w:rsid w:val="001C16C0"/>
    <w:rsid w:val="001C2C94"/>
    <w:rsid w:val="001C3EDD"/>
    <w:rsid w:val="001C5C42"/>
    <w:rsid w:val="001D52C6"/>
    <w:rsid w:val="001E2650"/>
    <w:rsid w:val="001E5481"/>
    <w:rsid w:val="001F0649"/>
    <w:rsid w:val="001F1BA6"/>
    <w:rsid w:val="001F38A3"/>
    <w:rsid w:val="001F5C3F"/>
    <w:rsid w:val="001F60F3"/>
    <w:rsid w:val="002007C2"/>
    <w:rsid w:val="00202C4C"/>
    <w:rsid w:val="00206823"/>
    <w:rsid w:val="0020715A"/>
    <w:rsid w:val="002104FD"/>
    <w:rsid w:val="00210614"/>
    <w:rsid w:val="00212A5F"/>
    <w:rsid w:val="00215B93"/>
    <w:rsid w:val="00216778"/>
    <w:rsid w:val="00217142"/>
    <w:rsid w:val="00217878"/>
    <w:rsid w:val="00217FCF"/>
    <w:rsid w:val="0022024A"/>
    <w:rsid w:val="00221C7E"/>
    <w:rsid w:val="00221D0B"/>
    <w:rsid w:val="002222E7"/>
    <w:rsid w:val="00234982"/>
    <w:rsid w:val="00234BFA"/>
    <w:rsid w:val="00241677"/>
    <w:rsid w:val="0024271F"/>
    <w:rsid w:val="0024523B"/>
    <w:rsid w:val="00245D97"/>
    <w:rsid w:val="002466DB"/>
    <w:rsid w:val="00253E76"/>
    <w:rsid w:val="00262541"/>
    <w:rsid w:val="002640BB"/>
    <w:rsid w:val="0026455E"/>
    <w:rsid w:val="0026564F"/>
    <w:rsid w:val="00267CBD"/>
    <w:rsid w:val="00271972"/>
    <w:rsid w:val="00273CFC"/>
    <w:rsid w:val="00286FA6"/>
    <w:rsid w:val="002907EF"/>
    <w:rsid w:val="00292F60"/>
    <w:rsid w:val="0029402D"/>
    <w:rsid w:val="002A0F3D"/>
    <w:rsid w:val="002A26D4"/>
    <w:rsid w:val="002A353D"/>
    <w:rsid w:val="002B2E58"/>
    <w:rsid w:val="002B2FB9"/>
    <w:rsid w:val="002B3688"/>
    <w:rsid w:val="002B6682"/>
    <w:rsid w:val="002C025C"/>
    <w:rsid w:val="002C0B33"/>
    <w:rsid w:val="002C526A"/>
    <w:rsid w:val="002D1E60"/>
    <w:rsid w:val="002D2028"/>
    <w:rsid w:val="002E5BEA"/>
    <w:rsid w:val="002E5FAF"/>
    <w:rsid w:val="002F5AD6"/>
    <w:rsid w:val="00301D89"/>
    <w:rsid w:val="0030602E"/>
    <w:rsid w:val="0030668B"/>
    <w:rsid w:val="003072BF"/>
    <w:rsid w:val="00311932"/>
    <w:rsid w:val="00312747"/>
    <w:rsid w:val="00323371"/>
    <w:rsid w:val="00326894"/>
    <w:rsid w:val="0032742F"/>
    <w:rsid w:val="00327825"/>
    <w:rsid w:val="00332FDA"/>
    <w:rsid w:val="00337427"/>
    <w:rsid w:val="00341465"/>
    <w:rsid w:val="003441E0"/>
    <w:rsid w:val="00347143"/>
    <w:rsid w:val="003530EF"/>
    <w:rsid w:val="0035442B"/>
    <w:rsid w:val="00357E8D"/>
    <w:rsid w:val="003621B4"/>
    <w:rsid w:val="0036241E"/>
    <w:rsid w:val="00371CCB"/>
    <w:rsid w:val="0037246E"/>
    <w:rsid w:val="00377452"/>
    <w:rsid w:val="00380F4B"/>
    <w:rsid w:val="00382F41"/>
    <w:rsid w:val="00383BA2"/>
    <w:rsid w:val="0038564B"/>
    <w:rsid w:val="00392C72"/>
    <w:rsid w:val="00392CD3"/>
    <w:rsid w:val="003958AF"/>
    <w:rsid w:val="003975E6"/>
    <w:rsid w:val="003A14D2"/>
    <w:rsid w:val="003A15D4"/>
    <w:rsid w:val="003A34D5"/>
    <w:rsid w:val="003A48DD"/>
    <w:rsid w:val="003A491D"/>
    <w:rsid w:val="003B099A"/>
    <w:rsid w:val="003B3937"/>
    <w:rsid w:val="003B509D"/>
    <w:rsid w:val="003B656A"/>
    <w:rsid w:val="003B7C99"/>
    <w:rsid w:val="003C2B67"/>
    <w:rsid w:val="003C5BBA"/>
    <w:rsid w:val="003C6349"/>
    <w:rsid w:val="003D1EE0"/>
    <w:rsid w:val="003D2C21"/>
    <w:rsid w:val="003D3D09"/>
    <w:rsid w:val="003D41FA"/>
    <w:rsid w:val="003D42AF"/>
    <w:rsid w:val="003D434C"/>
    <w:rsid w:val="003E3B81"/>
    <w:rsid w:val="003E725B"/>
    <w:rsid w:val="003E7A48"/>
    <w:rsid w:val="003E7F7B"/>
    <w:rsid w:val="003F0610"/>
    <w:rsid w:val="003F3012"/>
    <w:rsid w:val="004002C3"/>
    <w:rsid w:val="004014E5"/>
    <w:rsid w:val="00404986"/>
    <w:rsid w:val="00413180"/>
    <w:rsid w:val="0041416F"/>
    <w:rsid w:val="00415402"/>
    <w:rsid w:val="00421CD0"/>
    <w:rsid w:val="00432AC1"/>
    <w:rsid w:val="00432BE5"/>
    <w:rsid w:val="00433241"/>
    <w:rsid w:val="00433A39"/>
    <w:rsid w:val="00433B99"/>
    <w:rsid w:val="00434708"/>
    <w:rsid w:val="004355D7"/>
    <w:rsid w:val="0043718C"/>
    <w:rsid w:val="004440E5"/>
    <w:rsid w:val="004448F3"/>
    <w:rsid w:val="00445444"/>
    <w:rsid w:val="00446A16"/>
    <w:rsid w:val="0045227C"/>
    <w:rsid w:val="00452406"/>
    <w:rsid w:val="004678DE"/>
    <w:rsid w:val="00470841"/>
    <w:rsid w:val="004709BB"/>
    <w:rsid w:val="004714F2"/>
    <w:rsid w:val="00474469"/>
    <w:rsid w:val="004841D8"/>
    <w:rsid w:val="00484BDD"/>
    <w:rsid w:val="004A36AD"/>
    <w:rsid w:val="004A3DB3"/>
    <w:rsid w:val="004A650A"/>
    <w:rsid w:val="004A77D2"/>
    <w:rsid w:val="004B12C2"/>
    <w:rsid w:val="004B3FF0"/>
    <w:rsid w:val="004B73F2"/>
    <w:rsid w:val="004C28AC"/>
    <w:rsid w:val="004C2FEE"/>
    <w:rsid w:val="004D42F1"/>
    <w:rsid w:val="004D4753"/>
    <w:rsid w:val="004E157A"/>
    <w:rsid w:val="004E25B7"/>
    <w:rsid w:val="004E353E"/>
    <w:rsid w:val="004E775F"/>
    <w:rsid w:val="004F0F6F"/>
    <w:rsid w:val="004F2E71"/>
    <w:rsid w:val="00500035"/>
    <w:rsid w:val="00500C27"/>
    <w:rsid w:val="00501F8B"/>
    <w:rsid w:val="005046E8"/>
    <w:rsid w:val="005054C9"/>
    <w:rsid w:val="00520DD8"/>
    <w:rsid w:val="00527456"/>
    <w:rsid w:val="00532768"/>
    <w:rsid w:val="00532D71"/>
    <w:rsid w:val="00536266"/>
    <w:rsid w:val="0054178F"/>
    <w:rsid w:val="00542B37"/>
    <w:rsid w:val="00546B5F"/>
    <w:rsid w:val="00550420"/>
    <w:rsid w:val="00551B6B"/>
    <w:rsid w:val="00552CB3"/>
    <w:rsid w:val="0055357A"/>
    <w:rsid w:val="00562F1A"/>
    <w:rsid w:val="0056356D"/>
    <w:rsid w:val="005701F9"/>
    <w:rsid w:val="005706A6"/>
    <w:rsid w:val="00571C1A"/>
    <w:rsid w:val="005720FE"/>
    <w:rsid w:val="005723FB"/>
    <w:rsid w:val="0058004A"/>
    <w:rsid w:val="00583CA7"/>
    <w:rsid w:val="005919CA"/>
    <w:rsid w:val="00591B2E"/>
    <w:rsid w:val="00594A1F"/>
    <w:rsid w:val="005A01AE"/>
    <w:rsid w:val="005A1599"/>
    <w:rsid w:val="005A2E49"/>
    <w:rsid w:val="005A35B8"/>
    <w:rsid w:val="005B1577"/>
    <w:rsid w:val="005B2067"/>
    <w:rsid w:val="005B6AE4"/>
    <w:rsid w:val="005C2492"/>
    <w:rsid w:val="005C3F1E"/>
    <w:rsid w:val="005C7333"/>
    <w:rsid w:val="005D036F"/>
    <w:rsid w:val="005D168E"/>
    <w:rsid w:val="005D57BA"/>
    <w:rsid w:val="005D6CBE"/>
    <w:rsid w:val="005E2A79"/>
    <w:rsid w:val="005E3495"/>
    <w:rsid w:val="005E38B9"/>
    <w:rsid w:val="005F1CFE"/>
    <w:rsid w:val="005F215B"/>
    <w:rsid w:val="005F669E"/>
    <w:rsid w:val="005F6BC6"/>
    <w:rsid w:val="005F73C3"/>
    <w:rsid w:val="005F78CF"/>
    <w:rsid w:val="00600085"/>
    <w:rsid w:val="00603180"/>
    <w:rsid w:val="00607227"/>
    <w:rsid w:val="006120A6"/>
    <w:rsid w:val="0061336C"/>
    <w:rsid w:val="00614B51"/>
    <w:rsid w:val="00615EAE"/>
    <w:rsid w:val="00620CFD"/>
    <w:rsid w:val="006227BD"/>
    <w:rsid w:val="00622EAB"/>
    <w:rsid w:val="00625A33"/>
    <w:rsid w:val="00630905"/>
    <w:rsid w:val="00635984"/>
    <w:rsid w:val="0063780E"/>
    <w:rsid w:val="00637B8B"/>
    <w:rsid w:val="00641202"/>
    <w:rsid w:val="00657475"/>
    <w:rsid w:val="0066295C"/>
    <w:rsid w:val="0066546F"/>
    <w:rsid w:val="00666483"/>
    <w:rsid w:val="006730E1"/>
    <w:rsid w:val="006742EC"/>
    <w:rsid w:val="00680F48"/>
    <w:rsid w:val="0069344D"/>
    <w:rsid w:val="00693675"/>
    <w:rsid w:val="006976BA"/>
    <w:rsid w:val="006A35A5"/>
    <w:rsid w:val="006A66DA"/>
    <w:rsid w:val="006B0F0C"/>
    <w:rsid w:val="006B2CEA"/>
    <w:rsid w:val="006C129C"/>
    <w:rsid w:val="006C24E6"/>
    <w:rsid w:val="006C46B0"/>
    <w:rsid w:val="006C6796"/>
    <w:rsid w:val="006C6C26"/>
    <w:rsid w:val="006C6E86"/>
    <w:rsid w:val="006D1371"/>
    <w:rsid w:val="006E03D6"/>
    <w:rsid w:val="006E09E9"/>
    <w:rsid w:val="006E1377"/>
    <w:rsid w:val="006E6631"/>
    <w:rsid w:val="006E6D61"/>
    <w:rsid w:val="006E7D3E"/>
    <w:rsid w:val="006E7FD0"/>
    <w:rsid w:val="006F08E7"/>
    <w:rsid w:val="006F15E7"/>
    <w:rsid w:val="006F3DAB"/>
    <w:rsid w:val="006F578A"/>
    <w:rsid w:val="006F60C4"/>
    <w:rsid w:val="007012D1"/>
    <w:rsid w:val="007025D9"/>
    <w:rsid w:val="0070419E"/>
    <w:rsid w:val="007044FB"/>
    <w:rsid w:val="007203F7"/>
    <w:rsid w:val="007257B8"/>
    <w:rsid w:val="00727794"/>
    <w:rsid w:val="00730075"/>
    <w:rsid w:val="00730838"/>
    <w:rsid w:val="007312A6"/>
    <w:rsid w:val="00731F9D"/>
    <w:rsid w:val="007344AB"/>
    <w:rsid w:val="00735B6D"/>
    <w:rsid w:val="00736355"/>
    <w:rsid w:val="007419E2"/>
    <w:rsid w:val="00746BA1"/>
    <w:rsid w:val="00747280"/>
    <w:rsid w:val="00747ED3"/>
    <w:rsid w:val="00756AFC"/>
    <w:rsid w:val="007607F4"/>
    <w:rsid w:val="00764125"/>
    <w:rsid w:val="00766B58"/>
    <w:rsid w:val="00766E29"/>
    <w:rsid w:val="0077328C"/>
    <w:rsid w:val="007765D4"/>
    <w:rsid w:val="00780AB7"/>
    <w:rsid w:val="00780F80"/>
    <w:rsid w:val="00782CF1"/>
    <w:rsid w:val="00784913"/>
    <w:rsid w:val="00785BAC"/>
    <w:rsid w:val="00785F5B"/>
    <w:rsid w:val="00786F17"/>
    <w:rsid w:val="00793E3E"/>
    <w:rsid w:val="00794F53"/>
    <w:rsid w:val="007A0DD7"/>
    <w:rsid w:val="007A5CBD"/>
    <w:rsid w:val="007A7647"/>
    <w:rsid w:val="007B0C19"/>
    <w:rsid w:val="007B0F8D"/>
    <w:rsid w:val="007B30B5"/>
    <w:rsid w:val="007B3FDD"/>
    <w:rsid w:val="007B43FA"/>
    <w:rsid w:val="007B5D4B"/>
    <w:rsid w:val="007B636D"/>
    <w:rsid w:val="007C09B4"/>
    <w:rsid w:val="007C149D"/>
    <w:rsid w:val="007C258A"/>
    <w:rsid w:val="007C2CFD"/>
    <w:rsid w:val="007D2351"/>
    <w:rsid w:val="007D3291"/>
    <w:rsid w:val="007D4CDD"/>
    <w:rsid w:val="007D71B0"/>
    <w:rsid w:val="007D7EA6"/>
    <w:rsid w:val="007E18FF"/>
    <w:rsid w:val="007E2A52"/>
    <w:rsid w:val="007E398E"/>
    <w:rsid w:val="007E4ED8"/>
    <w:rsid w:val="007F6508"/>
    <w:rsid w:val="00802671"/>
    <w:rsid w:val="00817AB7"/>
    <w:rsid w:val="00820E4B"/>
    <w:rsid w:val="008249AA"/>
    <w:rsid w:val="00831B03"/>
    <w:rsid w:val="00832025"/>
    <w:rsid w:val="00833C8F"/>
    <w:rsid w:val="00836A13"/>
    <w:rsid w:val="0083713A"/>
    <w:rsid w:val="00840B88"/>
    <w:rsid w:val="00840DAF"/>
    <w:rsid w:val="008429BD"/>
    <w:rsid w:val="008432EE"/>
    <w:rsid w:val="00844C53"/>
    <w:rsid w:val="00855081"/>
    <w:rsid w:val="00856084"/>
    <w:rsid w:val="00857755"/>
    <w:rsid w:val="00861804"/>
    <w:rsid w:val="00864347"/>
    <w:rsid w:val="00870980"/>
    <w:rsid w:val="0087209A"/>
    <w:rsid w:val="008748B2"/>
    <w:rsid w:val="00875174"/>
    <w:rsid w:val="008756AA"/>
    <w:rsid w:val="00875976"/>
    <w:rsid w:val="00884408"/>
    <w:rsid w:val="0089217F"/>
    <w:rsid w:val="008939F9"/>
    <w:rsid w:val="00895B85"/>
    <w:rsid w:val="008A0D47"/>
    <w:rsid w:val="008A2BEC"/>
    <w:rsid w:val="008A6743"/>
    <w:rsid w:val="008B6352"/>
    <w:rsid w:val="008B64F7"/>
    <w:rsid w:val="008C00FA"/>
    <w:rsid w:val="008C2639"/>
    <w:rsid w:val="008C2C3E"/>
    <w:rsid w:val="008C396B"/>
    <w:rsid w:val="008C3B68"/>
    <w:rsid w:val="008D1946"/>
    <w:rsid w:val="008D1CF2"/>
    <w:rsid w:val="008D468F"/>
    <w:rsid w:val="008D66D8"/>
    <w:rsid w:val="008E285C"/>
    <w:rsid w:val="008E2C91"/>
    <w:rsid w:val="008E3BEF"/>
    <w:rsid w:val="008E73A4"/>
    <w:rsid w:val="008F1701"/>
    <w:rsid w:val="008F1C05"/>
    <w:rsid w:val="008F573F"/>
    <w:rsid w:val="008F6864"/>
    <w:rsid w:val="00903360"/>
    <w:rsid w:val="00905311"/>
    <w:rsid w:val="0090633E"/>
    <w:rsid w:val="00907DFD"/>
    <w:rsid w:val="00913DCB"/>
    <w:rsid w:val="00916346"/>
    <w:rsid w:val="00926189"/>
    <w:rsid w:val="009261AD"/>
    <w:rsid w:val="00943601"/>
    <w:rsid w:val="00943DDD"/>
    <w:rsid w:val="00944AB7"/>
    <w:rsid w:val="00973315"/>
    <w:rsid w:val="00974410"/>
    <w:rsid w:val="00974773"/>
    <w:rsid w:val="009754FD"/>
    <w:rsid w:val="009774E2"/>
    <w:rsid w:val="00984B70"/>
    <w:rsid w:val="009855B1"/>
    <w:rsid w:val="009859FC"/>
    <w:rsid w:val="0099382B"/>
    <w:rsid w:val="0099394E"/>
    <w:rsid w:val="00997D50"/>
    <w:rsid w:val="009B2A50"/>
    <w:rsid w:val="009B44E6"/>
    <w:rsid w:val="009B5BCF"/>
    <w:rsid w:val="009B7CF7"/>
    <w:rsid w:val="009C1184"/>
    <w:rsid w:val="009C2B9D"/>
    <w:rsid w:val="009C3F51"/>
    <w:rsid w:val="009C7215"/>
    <w:rsid w:val="009D2539"/>
    <w:rsid w:val="009D3600"/>
    <w:rsid w:val="009E209B"/>
    <w:rsid w:val="009E4400"/>
    <w:rsid w:val="009E46D9"/>
    <w:rsid w:val="009E7071"/>
    <w:rsid w:val="009F616D"/>
    <w:rsid w:val="009F6F01"/>
    <w:rsid w:val="00A00EAD"/>
    <w:rsid w:val="00A03027"/>
    <w:rsid w:val="00A041D8"/>
    <w:rsid w:val="00A04F59"/>
    <w:rsid w:val="00A062F7"/>
    <w:rsid w:val="00A150D9"/>
    <w:rsid w:val="00A160EE"/>
    <w:rsid w:val="00A177B8"/>
    <w:rsid w:val="00A222A7"/>
    <w:rsid w:val="00A2475E"/>
    <w:rsid w:val="00A249C8"/>
    <w:rsid w:val="00A32893"/>
    <w:rsid w:val="00A34013"/>
    <w:rsid w:val="00A34D59"/>
    <w:rsid w:val="00A36C55"/>
    <w:rsid w:val="00A36DBD"/>
    <w:rsid w:val="00A4184A"/>
    <w:rsid w:val="00A43D77"/>
    <w:rsid w:val="00A46153"/>
    <w:rsid w:val="00A55973"/>
    <w:rsid w:val="00A56569"/>
    <w:rsid w:val="00A57B12"/>
    <w:rsid w:val="00A70CBD"/>
    <w:rsid w:val="00A74BF5"/>
    <w:rsid w:val="00A75C40"/>
    <w:rsid w:val="00A76967"/>
    <w:rsid w:val="00A7788E"/>
    <w:rsid w:val="00A81506"/>
    <w:rsid w:val="00A85616"/>
    <w:rsid w:val="00A85954"/>
    <w:rsid w:val="00A8658A"/>
    <w:rsid w:val="00A91DBD"/>
    <w:rsid w:val="00A931EA"/>
    <w:rsid w:val="00A94FC0"/>
    <w:rsid w:val="00A961CB"/>
    <w:rsid w:val="00AA11D1"/>
    <w:rsid w:val="00AA2C94"/>
    <w:rsid w:val="00AA30CB"/>
    <w:rsid w:val="00AA6FC6"/>
    <w:rsid w:val="00AB1DDE"/>
    <w:rsid w:val="00AB51A7"/>
    <w:rsid w:val="00AB58A1"/>
    <w:rsid w:val="00AB5DBC"/>
    <w:rsid w:val="00AD0AE0"/>
    <w:rsid w:val="00AD0BE4"/>
    <w:rsid w:val="00AD0DAA"/>
    <w:rsid w:val="00AD1C3B"/>
    <w:rsid w:val="00AD40FB"/>
    <w:rsid w:val="00AD45B0"/>
    <w:rsid w:val="00AE6196"/>
    <w:rsid w:val="00AE6D2F"/>
    <w:rsid w:val="00AF589A"/>
    <w:rsid w:val="00AF7E10"/>
    <w:rsid w:val="00AF7FEA"/>
    <w:rsid w:val="00B02E1A"/>
    <w:rsid w:val="00B1422E"/>
    <w:rsid w:val="00B22817"/>
    <w:rsid w:val="00B23EB3"/>
    <w:rsid w:val="00B267BB"/>
    <w:rsid w:val="00B276BD"/>
    <w:rsid w:val="00B3016C"/>
    <w:rsid w:val="00B305AA"/>
    <w:rsid w:val="00B35447"/>
    <w:rsid w:val="00B5217F"/>
    <w:rsid w:val="00B553E2"/>
    <w:rsid w:val="00B61790"/>
    <w:rsid w:val="00B63A35"/>
    <w:rsid w:val="00B6724A"/>
    <w:rsid w:val="00B7368D"/>
    <w:rsid w:val="00B749D3"/>
    <w:rsid w:val="00B76334"/>
    <w:rsid w:val="00B7792A"/>
    <w:rsid w:val="00B85736"/>
    <w:rsid w:val="00B96724"/>
    <w:rsid w:val="00BA0F65"/>
    <w:rsid w:val="00BA447A"/>
    <w:rsid w:val="00BA4FDF"/>
    <w:rsid w:val="00BA520C"/>
    <w:rsid w:val="00BA7582"/>
    <w:rsid w:val="00BB1D5D"/>
    <w:rsid w:val="00BB5C87"/>
    <w:rsid w:val="00BD1848"/>
    <w:rsid w:val="00BD2C74"/>
    <w:rsid w:val="00BD313F"/>
    <w:rsid w:val="00BD49A3"/>
    <w:rsid w:val="00BE0158"/>
    <w:rsid w:val="00BE17AA"/>
    <w:rsid w:val="00BE1EC5"/>
    <w:rsid w:val="00BE2CBF"/>
    <w:rsid w:val="00BE4DF0"/>
    <w:rsid w:val="00BE79A7"/>
    <w:rsid w:val="00BF42F2"/>
    <w:rsid w:val="00BF5CA2"/>
    <w:rsid w:val="00BF77B6"/>
    <w:rsid w:val="00C03608"/>
    <w:rsid w:val="00C07AE4"/>
    <w:rsid w:val="00C11040"/>
    <w:rsid w:val="00C13FB3"/>
    <w:rsid w:val="00C14C70"/>
    <w:rsid w:val="00C15F3E"/>
    <w:rsid w:val="00C27873"/>
    <w:rsid w:val="00C31DA5"/>
    <w:rsid w:val="00C33C03"/>
    <w:rsid w:val="00C378D6"/>
    <w:rsid w:val="00C44031"/>
    <w:rsid w:val="00C4406D"/>
    <w:rsid w:val="00C510D2"/>
    <w:rsid w:val="00C52A3D"/>
    <w:rsid w:val="00C56A2E"/>
    <w:rsid w:val="00C6735E"/>
    <w:rsid w:val="00C7597C"/>
    <w:rsid w:val="00C8209D"/>
    <w:rsid w:val="00C823CD"/>
    <w:rsid w:val="00C83835"/>
    <w:rsid w:val="00C8459B"/>
    <w:rsid w:val="00C9563E"/>
    <w:rsid w:val="00CA2001"/>
    <w:rsid w:val="00CA3B0F"/>
    <w:rsid w:val="00CB48FC"/>
    <w:rsid w:val="00CB6DCE"/>
    <w:rsid w:val="00CB7E99"/>
    <w:rsid w:val="00CC13B1"/>
    <w:rsid w:val="00CC3C6A"/>
    <w:rsid w:val="00CD0A3D"/>
    <w:rsid w:val="00CD4B1C"/>
    <w:rsid w:val="00CD4F66"/>
    <w:rsid w:val="00CD75A9"/>
    <w:rsid w:val="00CF035F"/>
    <w:rsid w:val="00CF452C"/>
    <w:rsid w:val="00CF692F"/>
    <w:rsid w:val="00CF7AE8"/>
    <w:rsid w:val="00D0298A"/>
    <w:rsid w:val="00D02ADB"/>
    <w:rsid w:val="00D07EB7"/>
    <w:rsid w:val="00D128B7"/>
    <w:rsid w:val="00D12ACE"/>
    <w:rsid w:val="00D16A19"/>
    <w:rsid w:val="00D17DB1"/>
    <w:rsid w:val="00D2010C"/>
    <w:rsid w:val="00D26EF1"/>
    <w:rsid w:val="00D27314"/>
    <w:rsid w:val="00D31E58"/>
    <w:rsid w:val="00D324B3"/>
    <w:rsid w:val="00D3413C"/>
    <w:rsid w:val="00D35D3A"/>
    <w:rsid w:val="00D44C0C"/>
    <w:rsid w:val="00D452C4"/>
    <w:rsid w:val="00D46660"/>
    <w:rsid w:val="00D46E45"/>
    <w:rsid w:val="00D47F18"/>
    <w:rsid w:val="00D50D59"/>
    <w:rsid w:val="00D526E5"/>
    <w:rsid w:val="00D55B81"/>
    <w:rsid w:val="00D6081B"/>
    <w:rsid w:val="00D6197D"/>
    <w:rsid w:val="00D62A85"/>
    <w:rsid w:val="00D6426E"/>
    <w:rsid w:val="00D65EC8"/>
    <w:rsid w:val="00D70EDD"/>
    <w:rsid w:val="00D70F39"/>
    <w:rsid w:val="00D731A8"/>
    <w:rsid w:val="00D74C04"/>
    <w:rsid w:val="00D74D68"/>
    <w:rsid w:val="00D76E39"/>
    <w:rsid w:val="00D82354"/>
    <w:rsid w:val="00D855E4"/>
    <w:rsid w:val="00D901C0"/>
    <w:rsid w:val="00D90CEB"/>
    <w:rsid w:val="00D913B7"/>
    <w:rsid w:val="00D949D1"/>
    <w:rsid w:val="00D97907"/>
    <w:rsid w:val="00DA4304"/>
    <w:rsid w:val="00DA5926"/>
    <w:rsid w:val="00DA62D1"/>
    <w:rsid w:val="00DB1BEF"/>
    <w:rsid w:val="00DB2F78"/>
    <w:rsid w:val="00DB4F37"/>
    <w:rsid w:val="00DB5DBE"/>
    <w:rsid w:val="00DC100A"/>
    <w:rsid w:val="00DC277D"/>
    <w:rsid w:val="00DC3BFD"/>
    <w:rsid w:val="00DC5360"/>
    <w:rsid w:val="00DC5FC0"/>
    <w:rsid w:val="00DC6333"/>
    <w:rsid w:val="00DD0914"/>
    <w:rsid w:val="00DE2601"/>
    <w:rsid w:val="00DE6789"/>
    <w:rsid w:val="00DF0C55"/>
    <w:rsid w:val="00DF6867"/>
    <w:rsid w:val="00E00268"/>
    <w:rsid w:val="00E01777"/>
    <w:rsid w:val="00E02F94"/>
    <w:rsid w:val="00E04835"/>
    <w:rsid w:val="00E050B4"/>
    <w:rsid w:val="00E11C43"/>
    <w:rsid w:val="00E14381"/>
    <w:rsid w:val="00E146AE"/>
    <w:rsid w:val="00E166E7"/>
    <w:rsid w:val="00E16805"/>
    <w:rsid w:val="00E1795B"/>
    <w:rsid w:val="00E21E2B"/>
    <w:rsid w:val="00E2226C"/>
    <w:rsid w:val="00E23104"/>
    <w:rsid w:val="00E2722F"/>
    <w:rsid w:val="00E277E1"/>
    <w:rsid w:val="00E30507"/>
    <w:rsid w:val="00E34505"/>
    <w:rsid w:val="00E36671"/>
    <w:rsid w:val="00E367F2"/>
    <w:rsid w:val="00E44C47"/>
    <w:rsid w:val="00E46828"/>
    <w:rsid w:val="00E4797C"/>
    <w:rsid w:val="00E56B5B"/>
    <w:rsid w:val="00E65C8F"/>
    <w:rsid w:val="00E706EB"/>
    <w:rsid w:val="00E73FCD"/>
    <w:rsid w:val="00E74C80"/>
    <w:rsid w:val="00E75EC5"/>
    <w:rsid w:val="00E81F2A"/>
    <w:rsid w:val="00E84F56"/>
    <w:rsid w:val="00E8602D"/>
    <w:rsid w:val="00E866CD"/>
    <w:rsid w:val="00E909AD"/>
    <w:rsid w:val="00E9247C"/>
    <w:rsid w:val="00E960B6"/>
    <w:rsid w:val="00E9652F"/>
    <w:rsid w:val="00EA3275"/>
    <w:rsid w:val="00EA6EFD"/>
    <w:rsid w:val="00EB2A83"/>
    <w:rsid w:val="00EB3A05"/>
    <w:rsid w:val="00EC15EA"/>
    <w:rsid w:val="00EC3F57"/>
    <w:rsid w:val="00EC4A3D"/>
    <w:rsid w:val="00EC5AAC"/>
    <w:rsid w:val="00EC6F27"/>
    <w:rsid w:val="00ED312E"/>
    <w:rsid w:val="00EE1115"/>
    <w:rsid w:val="00EF73DE"/>
    <w:rsid w:val="00F00047"/>
    <w:rsid w:val="00F0048B"/>
    <w:rsid w:val="00F019AA"/>
    <w:rsid w:val="00F036A1"/>
    <w:rsid w:val="00F10D4E"/>
    <w:rsid w:val="00F1514D"/>
    <w:rsid w:val="00F152C5"/>
    <w:rsid w:val="00F203CA"/>
    <w:rsid w:val="00F20B77"/>
    <w:rsid w:val="00F220F2"/>
    <w:rsid w:val="00F248B4"/>
    <w:rsid w:val="00F3090C"/>
    <w:rsid w:val="00F44772"/>
    <w:rsid w:val="00F47A09"/>
    <w:rsid w:val="00F502E7"/>
    <w:rsid w:val="00F515C1"/>
    <w:rsid w:val="00F53AF8"/>
    <w:rsid w:val="00F575F4"/>
    <w:rsid w:val="00F57D35"/>
    <w:rsid w:val="00F61BA1"/>
    <w:rsid w:val="00F63E1A"/>
    <w:rsid w:val="00F63F03"/>
    <w:rsid w:val="00F6434C"/>
    <w:rsid w:val="00F650C3"/>
    <w:rsid w:val="00F660DB"/>
    <w:rsid w:val="00F67228"/>
    <w:rsid w:val="00F675AD"/>
    <w:rsid w:val="00F7026D"/>
    <w:rsid w:val="00F73C74"/>
    <w:rsid w:val="00F745C8"/>
    <w:rsid w:val="00F81427"/>
    <w:rsid w:val="00F82914"/>
    <w:rsid w:val="00F82B41"/>
    <w:rsid w:val="00F905DA"/>
    <w:rsid w:val="00F90FFD"/>
    <w:rsid w:val="00FA023A"/>
    <w:rsid w:val="00FA16B5"/>
    <w:rsid w:val="00FA17BC"/>
    <w:rsid w:val="00FA2029"/>
    <w:rsid w:val="00FA23A2"/>
    <w:rsid w:val="00FA266C"/>
    <w:rsid w:val="00FA3583"/>
    <w:rsid w:val="00FB37C2"/>
    <w:rsid w:val="00FB39D0"/>
    <w:rsid w:val="00FB64DA"/>
    <w:rsid w:val="00FC1565"/>
    <w:rsid w:val="00FC1B7D"/>
    <w:rsid w:val="00FC3F8E"/>
    <w:rsid w:val="00FD195E"/>
    <w:rsid w:val="00FD42AE"/>
    <w:rsid w:val="00FD54F0"/>
    <w:rsid w:val="00FD5964"/>
    <w:rsid w:val="00FD7DE3"/>
    <w:rsid w:val="00FE0B78"/>
    <w:rsid w:val="00FE1154"/>
    <w:rsid w:val="00FE1BBB"/>
    <w:rsid w:val="00FE3C46"/>
    <w:rsid w:val="00FE7D7C"/>
    <w:rsid w:val="00FF0EEC"/>
    <w:rsid w:val="00FF5F67"/>
    <w:rsid w:val="2E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69FCC29"/>
  <w15:docId w15:val="{B63715A8-B261-46E2-A4F7-99F6E8E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400"/>
  </w:style>
  <w:style w:type="paragraph" w:styleId="Footer">
    <w:name w:val="footer"/>
    <w:basedOn w:val="Normal"/>
    <w:link w:val="Footer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400"/>
  </w:style>
  <w:style w:type="paragraph" w:styleId="BalloonText">
    <w:name w:val="Balloon Text"/>
    <w:basedOn w:val="Normal"/>
    <w:link w:val="BalloonTex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E4400"/>
  </w:style>
  <w:style w:type="paragraph" w:styleId="ListParagraph">
    <w:name w:val="List Paragraph"/>
    <w:basedOn w:val="Normal"/>
    <w:uiPriority w:val="34"/>
    <w:qFormat/>
    <w:rsid w:val="00DA592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DefaultParagraphFont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DefaultParagraphFont"/>
    <w:rsid w:val="00C4406D"/>
    <w:rPr>
      <w:color w:val="4D90F0"/>
    </w:rPr>
  </w:style>
  <w:style w:type="character" w:customStyle="1" w:styleId="Heading3Char">
    <w:name w:val="Heading 3 Char"/>
    <w:basedOn w:val="DefaultParagraphFont"/>
    <w:link w:val="Heading3"/>
    <w:uiPriority w:val="9"/>
    <w:rsid w:val="00D62A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20F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46B5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php/php_looping.asp" TargetMode="External"/><Relationship Id="rId18" Type="http://schemas.openxmlformats.org/officeDocument/2006/relationships/hyperlink" Target="http://www.codecademy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php/php_mysql_select.asp" TargetMode="External"/><Relationship Id="rId17" Type="http://schemas.openxmlformats.org/officeDocument/2006/relationships/hyperlink" Target="https://www.w3schools.com/html/html_form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ref/pr_class_float.as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php/php_mysql_connect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tags/tag_nav.as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freecodecamp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php/php_sessions.as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task%20-%20NAAM%20OPDRACHT%20-%20VAK%20-%20Vx%20-%20TTO%20-%20ICT%20college%202017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36EE-08B3-4002-87D7-9C7ECF152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D5370-C5B8-4E3F-AB2D-C85AACC71D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DBC64-15F1-43E0-94DC-31BDD6F94025}">
  <ds:schemaRefs>
    <ds:schemaRef ds:uri="http://www.w3.org/XML/1998/namespace"/>
    <ds:schemaRef ds:uri="http://schemas.microsoft.com/sharepoint/v3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b7e4e9fd-5e36-4299-889f-f6136aff670e"/>
    <ds:schemaRef ds:uri="http://purl.org/dc/dcmitype/"/>
    <ds:schemaRef ds:uri="fbafb59e-d651-4668-8e65-f7f85ceca18b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D65229F-237C-460F-836D-2B7B82D3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- NAAM OPDRACHT - VAK - Vx - TTO - ICT college 2017.dotx</Template>
  <TotalTime>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>ROC Ter AA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Tufan Yildiz</cp:lastModifiedBy>
  <cp:revision>2</cp:revision>
  <dcterms:created xsi:type="dcterms:W3CDTF">2020-05-29T08:24:00Z</dcterms:created>
  <dcterms:modified xsi:type="dcterms:W3CDTF">2020-05-29T08:24:00Z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